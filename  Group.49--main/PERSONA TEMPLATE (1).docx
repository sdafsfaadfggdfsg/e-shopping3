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535"/>
        <w:gridCol w:w="708"/>
        <w:gridCol w:w="4462"/>
        <w:gridCol w:w="428"/>
        <w:gridCol w:w="43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8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15240</wp:posOffset>
                  </wp:positionV>
                  <wp:extent cx="1592580" cy="1592580"/>
                  <wp:effectExtent l="0" t="0" r="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3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28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8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Complete the development of e-commerce website within half a year.</w:t>
            </w:r>
          </w:p>
          <w:p>
            <w:pPr>
              <w:numPr>
                <w:ilvl w:val="0"/>
                <w:numId w:val="1"/>
              </w:num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Establish data warehouse.</w:t>
            </w: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Some data access will have limitations,which need to be broken through.</w:t>
            </w:r>
          </w:p>
          <w:p>
            <w:pPr>
              <w:numPr>
                <w:ilvl w:val="0"/>
                <w:numId w:val="2"/>
              </w:num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Poor quality data needs to be handled.</w:t>
            </w:r>
          </w:p>
          <w:p>
            <w:pPr>
              <w:numPr>
                <w:ilvl w:val="0"/>
                <w:numId w:val="2"/>
              </w:num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Extend data analysis is a big challenge.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76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11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411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11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11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Tony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11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708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11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11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restart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 error occurred during data mining.</w:t>
            </w: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11" w:type="dxa"/>
            <w:gridSpan w:val="2"/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《Top of data》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11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11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Hangzhou,Zhejiang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ITeye Technical website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11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11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 development engineer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vAlign w:val="center"/>
          </w:tcPr>
          <w:p>
            <w:pP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11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11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Technology department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11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411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Undergraduate college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411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70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6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8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9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rFonts w:hint="default" w:eastAsia="宋体"/>
          <w:lang w:val="en-US" w:eastAsia="zh-CN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C041CE"/>
    <w:multiLevelType w:val="singleLevel"/>
    <w:tmpl w:val="48C041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438BB3"/>
    <w:multiLevelType w:val="singleLevel"/>
    <w:tmpl w:val="4A438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6AA8A6"/>
    <w:multiLevelType w:val="singleLevel"/>
    <w:tmpl w:val="5A6AA8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12210F40"/>
    <w:rsid w:val="19667D1E"/>
    <w:rsid w:val="1CF0635D"/>
    <w:rsid w:val="1F391922"/>
    <w:rsid w:val="2E0C6719"/>
    <w:rsid w:val="3FE52615"/>
    <w:rsid w:val="42812255"/>
    <w:rsid w:val="7855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uiPriority w:val="0"/>
  </w:style>
  <w:style w:type="character" w:styleId="26">
    <w:name w:val="FollowedHyperlink"/>
    <w:basedOn w:val="24"/>
    <w:semiHidden/>
    <w:unhideWhenUsed/>
    <w:uiPriority w:val="99"/>
    <w:rPr>
      <w:color w:val="954F72"/>
      <w:u w:val="single"/>
    </w:rPr>
  </w:style>
  <w:style w:type="character" w:styleId="27">
    <w:name w:val="Hyperlink"/>
    <w:basedOn w:val="24"/>
    <w:unhideWhenUsed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sv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86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pc</cp:lastModifiedBy>
  <cp:lastPrinted>2018-04-15T17:50:00Z</cp:lastPrinted>
  <dcterms:modified xsi:type="dcterms:W3CDTF">2021-09-24T07:28:26Z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44C4D0A286C945E4AC529D444EEE79CB</vt:lpwstr>
  </property>
</Properties>
</file>