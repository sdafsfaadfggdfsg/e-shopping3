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6"/>
        <w:gridCol w:w="1496"/>
        <w:gridCol w:w="401"/>
        <w:gridCol w:w="4058"/>
        <w:gridCol w:w="401"/>
        <w:gridCol w:w="40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2400935" cy="1445895"/>
                  <wp:effectExtent l="0" t="0" r="1206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935" cy="144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Bidi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  <w:bookmarkStart w:id="0" w:name="_GoBack"/>
            <w:bookmarkEnd w:id="0"/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Voldemort's purpose is to resurrect himself and rule the magical world</w:t>
            </w: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Voldemort wanted to conquer death</w:t>
            </w: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reign on the earth</w:t>
            </w: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Voldemort's mother was a witch, and his father, old Tom Riddle, was an ordinary Muggle.</w:t>
            </w: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Voldemort was excellent in character and learning and polite, but Dumbledore always guarded him, so he was rejected many times when he wanted to be a teacher in Hogwarts.</w:t>
            </w: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Lord Voldemort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Because in order to obtain a longer life, he makes a soul weapon by killing people. The soul becomes more and more unstable and less human, which will become terrible and ugly</w:t>
            </w: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men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Harry Potter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orphanage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scavenger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One 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Death Eater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Hogwarts School of witchcraft and Wizardry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5BC055D5"/>
    <w:rsid w:val="73BB8C9C"/>
    <w:rsid w:val="DFB59DEE"/>
    <w:rsid w:val="E7F9A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semiHidden="0" w:name="toc 4"/>
    <w:lsdException w:uiPriority="0" w:semiHidden="0" w:name="toc 5"/>
    <w:lsdException w:qFormat="1" w:uiPriority="0" w:semiHidden="0" w:name="toc 6"/>
    <w:lsdException w:uiPriority="0" w:semiHidden="0" w:name="toc 7"/>
    <w:lsdException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2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23">
    <w:name w:val="page number"/>
    <w:basedOn w:val="22"/>
    <w:unhideWhenUsed/>
    <w:qFormat/>
    <w:uiPriority w:val="0"/>
  </w:style>
  <w:style w:type="character" w:styleId="24">
    <w:name w:val="FollowedHyperlink"/>
    <w:basedOn w:val="22"/>
    <w:unhideWhenUsed/>
    <w:qFormat/>
    <w:uiPriority w:val="99"/>
    <w:rPr>
      <w:color w:val="954F72"/>
      <w:u w:val="single"/>
    </w:rPr>
  </w:style>
  <w:style w:type="character" w:styleId="25">
    <w:name w:val="Hyperlink"/>
    <w:basedOn w:val="22"/>
    <w:unhideWhenUsed/>
    <w:qFormat/>
    <w:uiPriority w:val="99"/>
    <w:rPr>
      <w:color w:val="0563C1"/>
      <w:u w:val="single"/>
    </w:rPr>
  </w:style>
  <w:style w:type="table" w:styleId="27">
    <w:name w:val="Table Grid"/>
    <w:basedOn w:val="26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Heading 3 Char"/>
    <w:basedOn w:val="22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2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2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customStyle="1" w:styleId="32">
    <w:name w:val="Placeholder Text"/>
    <w:basedOn w:val="22"/>
    <w:semiHidden/>
    <w:qFormat/>
    <w:uiPriority w:val="99"/>
    <w:rPr>
      <w:color w:val="808080"/>
    </w:rPr>
  </w:style>
  <w:style w:type="character" w:customStyle="1" w:styleId="33">
    <w:name w:val="Date Char"/>
    <w:basedOn w:val="22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2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customStyle="1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2"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customStyle="1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2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2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2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2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/Library/Containers/com.kingsoft.wpsoffice.mac/Data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ScaleCrop>false</ScaleCrop>
  <LinksUpToDate>false</LinksUpToDate>
  <CharactersWithSpaces>368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2021-08-07T00:02:00Z</dcterms:created>
  <dc:creator>Administrator</dc:creator>
  <cp:lastModifiedBy>amy</cp:lastModifiedBy>
  <cp:lastPrinted>2018-04-16T09:50:00Z</cp:lastPrinted>
  <dcterms:modified xsi:type="dcterms:W3CDTF">2021-09-24T15:23:24Z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2052-3.9.0.6159</vt:lpwstr>
  </property>
</Properties>
</file>